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5C" w:rsidRDefault="007E1F71">
      <w:pPr>
        <w:pStyle w:val="Title"/>
        <w:spacing w:line="35" w:lineRule="atLeast"/>
      </w:pPr>
      <w:r>
        <w:t>Table of colors</w:t>
      </w:r>
    </w:p>
    <w:p w:rsidR="00247E5C" w:rsidRDefault="007E1F71">
      <w:pPr>
        <w:pStyle w:val="Title"/>
        <w:spacing w:line="35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2326640</wp:posOffset>
                </wp:positionV>
                <wp:extent cx="6309360" cy="274320"/>
                <wp:effectExtent l="0" t="2540" r="0" b="0"/>
                <wp:wrapSquare wrapText="bothSides"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E5C" w:rsidRPr="007E1F71" w:rsidRDefault="00247E5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.6pt;margin-top:183.2pt;width:496.8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" o:allowincell="f" filled="f" stroked="f">
                <v:textbox inset="0,0,0,0">
                  <w:txbxContent>
                    <w:p w:rsidR="00247E5C" w:rsidRPr="007E1F71" w:rsidRDefault="00247E5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6726B" w:rsidRDefault="007E1F71">
      <w:pPr>
        <w:spacing w:line="35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314960</wp:posOffset>
                </wp:positionV>
                <wp:extent cx="3745230" cy="1716405"/>
                <wp:effectExtent l="0" t="1270" r="0" b="0"/>
                <wp:wrapSquare wrapText="bothSides"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5230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27"/>
                              <w:gridCol w:w="2927"/>
                            </w:tblGrid>
                            <w:tr w:rsidR="007E1F71" w:rsidTr="00016872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  <w:shd w:val="clear" w:color="auto" w:fill="7F7F7F" w:themeFill="text1" w:themeFillTint="80"/>
                                  <w:vAlign w:val="center"/>
                                </w:tcPr>
                                <w:p w:rsidR="007E1F71" w:rsidRDefault="007E1F71" w:rsidP="00DE01BC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Color</w:t>
                                  </w:r>
                                </w:p>
                              </w:tc>
                              <w:tc>
                                <w:tcPr>
                                  <w:tcW w:w="2927" w:type="dxa"/>
                                  <w:shd w:val="clear" w:color="auto" w:fill="7F7F7F" w:themeFill="text1" w:themeFillTint="80"/>
                                  <w:vAlign w:val="center"/>
                                </w:tcPr>
                                <w:p w:rsidR="007E1F71" w:rsidRDefault="007E1F71" w:rsidP="007E1F71">
                                  <w:pPr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 xml:space="preserve">                     Hex</w:t>
                                  </w: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  <w:r>
                                    <w:t>Red</w:t>
                                  </w: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styles-panel-hovered"/>
                                      <w:rFonts w:ascii="Consolas" w:hAnsi="Consolas" w:cs="Consolas"/>
                                      <w:color w:val="222222"/>
                                      <w:sz w:val="18"/>
                                      <w:szCs w:val="18"/>
                                      <w:u w:val="single"/>
                                      <w:shd w:val="clear" w:color="auto" w:fill="FFFFFF"/>
                                    </w:rPr>
                                    <w:t>#ff001e</w:t>
                                  </w: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  <w:r>
                                    <w:t>Blue</w:t>
                                  </w: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#00a8c6</w:t>
                                  </w: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  <w:r>
                                    <w:t>Black</w:t>
                                  </w: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  <w:r>
                                    <w:t>#000000</w:t>
                                  </w: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  <w:r>
                                    <w:t>Grey</w:t>
                                  </w: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222222"/>
                                      <w:sz w:val="18"/>
                                      <w:szCs w:val="18"/>
                                      <w:u w:val="single"/>
                                      <w:shd w:val="clear" w:color="auto" w:fill="FFFFFF"/>
                                    </w:rPr>
                                    <w:t>#f2f2f2</w:t>
                                  </w: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E1F71" w:rsidTr="00CA1237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7E1F71" w:rsidRDefault="007E1F71" w:rsidP="007E1F71"/>
                              </w:tc>
                            </w:tr>
                          </w:tbl>
                          <w:p w:rsidR="00247E5C" w:rsidRDefault="00247E5C" w:rsidP="00CA1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3.6pt;margin-top:24.8pt;width:294.9pt;height:135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mX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" o:allowincell="f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27"/>
                        <w:gridCol w:w="2927"/>
                      </w:tblGrid>
                      <w:tr w:rsidR="007E1F71" w:rsidTr="00016872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  <w:shd w:val="clear" w:color="auto" w:fill="7F7F7F" w:themeFill="text1" w:themeFillTint="80"/>
                            <w:vAlign w:val="center"/>
                          </w:tcPr>
                          <w:p w:rsidR="007E1F71" w:rsidRDefault="007E1F71" w:rsidP="00DE01BC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Color</w:t>
                            </w:r>
                          </w:p>
                        </w:tc>
                        <w:tc>
                          <w:tcPr>
                            <w:tcW w:w="2927" w:type="dxa"/>
                            <w:shd w:val="clear" w:color="auto" w:fill="7F7F7F" w:themeFill="text1" w:themeFillTint="80"/>
                            <w:vAlign w:val="center"/>
                          </w:tcPr>
                          <w:p w:rsidR="007E1F71" w:rsidRDefault="007E1F71" w:rsidP="007E1F71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 xml:space="preserve">                     Hex</w:t>
                            </w: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  <w:r>
                              <w:t>Red</w:t>
                            </w: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  <w:r>
                              <w:rPr>
                                <w:rStyle w:val="styles-panel-hovered"/>
                                <w:rFonts w:ascii="Consolas" w:hAnsi="Consolas" w:cs="Consolas"/>
                                <w:color w:val="222222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#ff001e</w:t>
                            </w: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  <w:r>
                              <w:t>Blue</w:t>
                            </w: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#00a8c6</w:t>
                            </w: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  <w:r>
                              <w:t>Black</w:t>
                            </w: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  <w:r>
                              <w:t>#000000</w:t>
                            </w: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  <w:r>
                              <w:t>Grey</w:t>
                            </w: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22222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#f2f2f2</w:t>
                            </w: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7E1F71" w:rsidTr="00CA1237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7E1F71" w:rsidRDefault="007E1F71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7E1F71" w:rsidRDefault="007E1F71" w:rsidP="007E1F71"/>
                        </w:tc>
                      </w:tr>
                    </w:tbl>
                    <w:p w:rsidR="00247E5C" w:rsidRDefault="00247E5C" w:rsidP="00CA123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5984240</wp:posOffset>
                </wp:positionV>
                <wp:extent cx="5943600" cy="182880"/>
                <wp:effectExtent l="0" t="2540" r="1905" b="0"/>
                <wp:wrapSquare wrapText="bothSides"/>
                <wp:docPr id="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7E5C" w:rsidRPr="007E1F71" w:rsidRDefault="00247E5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3.6pt;margin-top:471.2pt;width:468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SLuQIAAME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" o:allowincell="f" filled="f" stroked="f">
                <v:textbox>
                  <w:txbxContent>
                    <w:p w:rsidR="00247E5C" w:rsidRPr="007E1F71" w:rsidRDefault="00247E5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These are the ONLY colors I used in my site</w:t>
      </w:r>
      <w:bookmarkStart w:id="0" w:name="_GoBack"/>
      <w:bookmarkEnd w:id="0"/>
    </w:p>
    <w:sectPr w:rsidR="0086726B" w:rsidSect="00247E5C">
      <w:pgSz w:w="12240" w:h="15840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F71"/>
    <w:rsid w:val="00016872"/>
    <w:rsid w:val="00132AC3"/>
    <w:rsid w:val="00247E5C"/>
    <w:rsid w:val="003374ED"/>
    <w:rsid w:val="007E1F71"/>
    <w:rsid w:val="0086726B"/>
    <w:rsid w:val="00CA1237"/>
    <w:rsid w:val="00EE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5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7E5C"/>
    <w:pPr>
      <w:jc w:val="center"/>
    </w:pPr>
    <w:rPr>
      <w:b/>
      <w:sz w:val="32"/>
    </w:rPr>
  </w:style>
  <w:style w:type="character" w:customStyle="1" w:styleId="styles-panel-hovered">
    <w:name w:val="styles-panel-hovered"/>
    <w:basedOn w:val="DefaultParagraphFont"/>
    <w:rsid w:val="007E1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5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7E5C"/>
    <w:pPr>
      <w:jc w:val="center"/>
    </w:pPr>
    <w:rPr>
      <w:b/>
      <w:sz w:val="32"/>
    </w:rPr>
  </w:style>
  <w:style w:type="character" w:customStyle="1" w:styleId="styles-panel-hovered">
    <w:name w:val="styles-panel-hovered"/>
    <w:basedOn w:val="DefaultParagraphFont"/>
    <w:rsid w:val="007E1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chell\AppData\Roaming\Microsoft\Templates\EdWorld_BehavioralG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F1151B-D796-47EF-978B-A2040A8A61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EdWorld_BehavioralGoal</Template>
  <TotalTime>10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tracy</dc:creator>
  <cp:lastModifiedBy>mitchell tracy</cp:lastModifiedBy>
  <cp:revision>1</cp:revision>
  <dcterms:created xsi:type="dcterms:W3CDTF">2013-09-29T21:00:00Z</dcterms:created>
  <dcterms:modified xsi:type="dcterms:W3CDTF">2013-09-29T21:10:00Z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TC018755909991</vt:lpwstr>
  </property>
</Properties>
</file>